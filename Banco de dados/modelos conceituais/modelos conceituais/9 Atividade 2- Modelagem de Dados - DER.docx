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6A9C3" w14:textId="14060FCE" w:rsidR="001C1779" w:rsidRDefault="001C1779" w:rsidP="001C177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Prática 2 – DER (</w:t>
      </w:r>
      <w:proofErr w:type="spellStart"/>
      <w:r>
        <w:rPr>
          <w:b/>
          <w:bCs/>
          <w:sz w:val="32"/>
          <w:szCs w:val="32"/>
        </w:rPr>
        <w:t>brmodelo</w:t>
      </w:r>
      <w:proofErr w:type="spellEnd"/>
      <w:r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7777777" w:rsidR="00B36F6C" w:rsidRPr="00115FA6" w:rsidRDefault="00B36F6C" w:rsidP="00B36F6C">
      <w:pPr>
        <w:pStyle w:val="Default"/>
        <w:rPr>
          <w:b/>
          <w:bCs/>
          <w:sz w:val="28"/>
          <w:szCs w:val="28"/>
        </w:rPr>
      </w:pPr>
      <w:r w:rsidRPr="00115FA6">
        <w:rPr>
          <w:b/>
          <w:bCs/>
          <w:sz w:val="28"/>
          <w:szCs w:val="28"/>
        </w:rPr>
        <w:t xml:space="preserve">Nome completo: </w:t>
      </w:r>
    </w:p>
    <w:p w14:paraId="69BD2D26" w14:textId="77777777" w:rsidR="00A03820" w:rsidRPr="00115FA6" w:rsidRDefault="00A03820" w:rsidP="00B36F6C">
      <w:pPr>
        <w:pStyle w:val="Default"/>
        <w:rPr>
          <w:b/>
          <w:bCs/>
        </w:rPr>
      </w:pPr>
    </w:p>
    <w:p w14:paraId="1727540F" w14:textId="66525A0B" w:rsidR="00A2379B" w:rsidRDefault="00250F16" w:rsidP="00250F16">
      <w:pPr>
        <w:pStyle w:val="Default"/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Desenvolva o D</w:t>
      </w:r>
      <w:r w:rsidR="00A2379B" w:rsidRPr="00115FA6">
        <w:rPr>
          <w:rFonts w:ascii="Arial" w:hAnsi="Arial" w:cs="Arial"/>
          <w:color w:val="auto"/>
        </w:rPr>
        <w:t xml:space="preserve">ER (Diagrama Entidade-Relacionamento), </w:t>
      </w:r>
      <w:r w:rsidRPr="00115FA6">
        <w:rPr>
          <w:rFonts w:ascii="Arial" w:hAnsi="Arial" w:cs="Arial"/>
          <w:color w:val="auto"/>
        </w:rPr>
        <w:t>para os si</w:t>
      </w:r>
      <w:r w:rsidR="008F73E8" w:rsidRPr="00115FA6">
        <w:rPr>
          <w:rFonts w:ascii="Arial" w:hAnsi="Arial" w:cs="Arial"/>
          <w:color w:val="auto"/>
        </w:rPr>
        <w:t>s</w:t>
      </w:r>
      <w:r w:rsidRPr="00115FA6">
        <w:rPr>
          <w:rFonts w:ascii="Arial" w:hAnsi="Arial" w:cs="Arial"/>
          <w:color w:val="auto"/>
        </w:rPr>
        <w:t>temas a seguir, definindo a</w:t>
      </w:r>
      <w:r w:rsidR="00A2379B" w:rsidRPr="00115FA6">
        <w:rPr>
          <w:rFonts w:ascii="Arial" w:hAnsi="Arial" w:cs="Arial"/>
          <w:color w:val="auto"/>
        </w:rPr>
        <w:t xml:space="preserve">s </w:t>
      </w:r>
      <w:r w:rsidR="00A2379B" w:rsidRPr="00115FA6">
        <w:rPr>
          <w:rFonts w:ascii="Arial" w:hAnsi="Arial" w:cs="Arial"/>
          <w:b/>
          <w:bCs/>
          <w:color w:val="auto"/>
        </w:rPr>
        <w:t>entidades, atributos, atributo chave (</w:t>
      </w:r>
      <w:proofErr w:type="spellStart"/>
      <w:r w:rsidRPr="00115FA6">
        <w:rPr>
          <w:rFonts w:ascii="Arial" w:hAnsi="Arial" w:cs="Arial"/>
          <w:b/>
          <w:bCs/>
          <w:color w:val="auto"/>
        </w:rPr>
        <w:t>P</w:t>
      </w:r>
      <w:r w:rsidR="00A2379B" w:rsidRPr="00115FA6">
        <w:rPr>
          <w:rFonts w:ascii="Arial" w:hAnsi="Arial" w:cs="Arial"/>
          <w:b/>
          <w:bCs/>
          <w:color w:val="auto"/>
        </w:rPr>
        <w:t>rimary</w:t>
      </w:r>
      <w:proofErr w:type="spellEnd"/>
      <w:r w:rsidR="00A2379B" w:rsidRPr="00115FA6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="00A2379B" w:rsidRPr="00115FA6">
        <w:rPr>
          <w:rFonts w:ascii="Arial" w:hAnsi="Arial" w:cs="Arial"/>
          <w:b/>
          <w:bCs/>
          <w:color w:val="auto"/>
        </w:rPr>
        <w:t>key</w:t>
      </w:r>
      <w:proofErr w:type="spellEnd"/>
      <w:r w:rsidR="00A2379B" w:rsidRPr="00115FA6">
        <w:rPr>
          <w:rFonts w:ascii="Arial" w:hAnsi="Arial" w:cs="Arial"/>
          <w:b/>
          <w:bCs/>
          <w:color w:val="auto"/>
        </w:rPr>
        <w:t>), relacionamentos e cardinalidades dos relacionamentos</w:t>
      </w:r>
      <w:r w:rsidR="00A2379B" w:rsidRPr="00115FA6">
        <w:rPr>
          <w:rFonts w:ascii="Arial" w:hAnsi="Arial" w:cs="Arial"/>
          <w:color w:val="auto"/>
        </w:rPr>
        <w:t>.</w:t>
      </w:r>
    </w:p>
    <w:p w14:paraId="005546F8" w14:textId="77777777" w:rsidR="009976CD" w:rsidRPr="00115FA6" w:rsidRDefault="009976CD" w:rsidP="00250F16">
      <w:pPr>
        <w:pStyle w:val="Default"/>
        <w:jc w:val="both"/>
        <w:rPr>
          <w:rFonts w:ascii="Arial" w:hAnsi="Arial" w:cs="Arial"/>
          <w:color w:val="auto"/>
        </w:rPr>
      </w:pPr>
    </w:p>
    <w:p w14:paraId="37CAFB39" w14:textId="0114975F" w:rsidR="008F73E8" w:rsidRPr="00115FA6" w:rsidRDefault="008F73E8" w:rsidP="00250F16">
      <w:pPr>
        <w:pStyle w:val="Default"/>
        <w:jc w:val="both"/>
        <w:rPr>
          <w:rFonts w:ascii="Arial" w:hAnsi="Arial" w:cs="Arial"/>
          <w:color w:val="auto"/>
        </w:rPr>
      </w:pPr>
    </w:p>
    <w:p w14:paraId="4966CD8D" w14:textId="6A4D071F" w:rsidR="009E5D1F" w:rsidRDefault="00112293" w:rsidP="00115FA6">
      <w:pPr>
        <w:pStyle w:val="Default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Uma imobiliária trabalha tanto com administração de condomínios, quanto de locações. Uma entrevista com gerente</w:t>
      </w:r>
      <w:r w:rsidR="009E5D1F" w:rsidRPr="00115FA6">
        <w:rPr>
          <w:rFonts w:ascii="Arial" w:hAnsi="Arial" w:cs="Arial"/>
          <w:b/>
          <w:bCs/>
          <w:color w:val="auto"/>
        </w:rPr>
        <w:t xml:space="preserve"> resultou nas seguintes informações:</w:t>
      </w:r>
    </w:p>
    <w:p w14:paraId="28172860" w14:textId="77777777" w:rsidR="008B5DDE" w:rsidRPr="00115FA6" w:rsidRDefault="008B5DDE" w:rsidP="008B5DDE">
      <w:pPr>
        <w:pStyle w:val="Default"/>
        <w:ind w:left="426"/>
        <w:jc w:val="both"/>
        <w:rPr>
          <w:rFonts w:ascii="Arial" w:hAnsi="Arial" w:cs="Arial"/>
          <w:b/>
          <w:bCs/>
          <w:color w:val="auto"/>
        </w:rPr>
      </w:pPr>
    </w:p>
    <w:p w14:paraId="69B9BDB7" w14:textId="4F919156" w:rsidR="009E5D1F" w:rsidRPr="00115FA6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Os condomínios são formados por residências do tipo casa ou apartamento, cada qual com seu número;</w:t>
      </w:r>
    </w:p>
    <w:p w14:paraId="7AFDAE69" w14:textId="4E0C014D" w:rsidR="008F73E8" w:rsidRPr="00115FA6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 residência é de propriedade de uma ou mais pessoas. Uma pessoa pode possuir</w:t>
      </w:r>
      <w:r w:rsidR="00112293" w:rsidRPr="00115FA6">
        <w:rPr>
          <w:rFonts w:ascii="Arial" w:hAnsi="Arial" w:cs="Arial"/>
          <w:color w:val="auto"/>
        </w:rPr>
        <w:t xml:space="preserve"> </w:t>
      </w:r>
      <w:r w:rsidRPr="00115FA6">
        <w:rPr>
          <w:rFonts w:ascii="Arial" w:hAnsi="Arial" w:cs="Arial"/>
          <w:color w:val="auto"/>
        </w:rPr>
        <w:t>diversas delas</w:t>
      </w:r>
      <w:r w:rsidR="0023289C">
        <w:rPr>
          <w:rFonts w:ascii="Arial" w:hAnsi="Arial" w:cs="Arial"/>
          <w:color w:val="auto"/>
        </w:rPr>
        <w:t xml:space="preserve"> ou nenhuma.</w:t>
      </w:r>
    </w:p>
    <w:p w14:paraId="49FD3EA3" w14:textId="0B7F2726" w:rsidR="009E5D1F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 residência pode estar alugada para no máximo uma pessoa. Uma pessoa pode alugar diversas residências.</w:t>
      </w:r>
    </w:p>
    <w:p w14:paraId="280D8F88" w14:textId="2B482D1F" w:rsidR="0097383C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</w:p>
    <w:p w14:paraId="0AF7DA81" w14:textId="61862AFA" w:rsidR="0097383C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</w:p>
    <w:p w14:paraId="732BA7C9" w14:textId="24ECEB5B" w:rsidR="0097383C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  <w:r w:rsidRPr="0097383C">
        <w:rPr>
          <w:rFonts w:ascii="Arial" w:hAnsi="Arial" w:cs="Arial"/>
          <w:color w:val="auto"/>
        </w:rPr>
        <w:drawing>
          <wp:inline distT="0" distB="0" distL="0" distR="0" wp14:anchorId="300DD515" wp14:editId="13B1D0E5">
            <wp:extent cx="5850890" cy="3350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1DBC" w14:textId="0FF67A29" w:rsidR="0097383C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</w:p>
    <w:p w14:paraId="7DB92798" w14:textId="77777777" w:rsidR="0097383C" w:rsidRPr="00115FA6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</w:p>
    <w:p w14:paraId="39C77EC4" w14:textId="77777777" w:rsidR="009E5D1F" w:rsidRPr="00115FA6" w:rsidRDefault="009E5D1F" w:rsidP="009E5D1F">
      <w:pPr>
        <w:pStyle w:val="Default"/>
        <w:ind w:left="1440"/>
        <w:jc w:val="both"/>
        <w:rPr>
          <w:rFonts w:ascii="Arial" w:hAnsi="Arial" w:cs="Arial"/>
          <w:color w:val="auto"/>
        </w:rPr>
      </w:pPr>
    </w:p>
    <w:p w14:paraId="4D12708E" w14:textId="77777777" w:rsidR="003A5459" w:rsidRDefault="003A5459" w:rsidP="003A5459">
      <w:pPr>
        <w:pStyle w:val="Default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A FATEC precisa desenvolver um sistema para seus eventos</w:t>
      </w:r>
      <w:r>
        <w:rPr>
          <w:rFonts w:ascii="Arial" w:hAnsi="Arial" w:cs="Arial"/>
          <w:b/>
          <w:bCs/>
          <w:color w:val="auto"/>
        </w:rPr>
        <w:t>:</w:t>
      </w:r>
    </w:p>
    <w:p w14:paraId="5774C775" w14:textId="77777777" w:rsidR="003A5459" w:rsidRPr="00115FA6" w:rsidRDefault="003A5459" w:rsidP="003A5459">
      <w:pPr>
        <w:pStyle w:val="Default"/>
        <w:ind w:left="426"/>
        <w:jc w:val="both"/>
        <w:rPr>
          <w:rFonts w:ascii="Arial" w:hAnsi="Arial" w:cs="Arial"/>
          <w:b/>
          <w:bCs/>
          <w:color w:val="auto"/>
        </w:rPr>
      </w:pPr>
    </w:p>
    <w:p w14:paraId="3614C579" w14:textId="77777777" w:rsidR="003A5459" w:rsidRPr="00115FA6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 xml:space="preserve">São vários eventos durante o ano, que pode conter palestras e minicursos, com informações únicas como </w:t>
      </w:r>
      <w:proofErr w:type="spellStart"/>
      <w:r w:rsidRPr="00115FA6">
        <w:rPr>
          <w:rFonts w:ascii="Arial" w:hAnsi="Arial" w:cs="Arial"/>
          <w:color w:val="auto"/>
        </w:rPr>
        <w:t>id_evento</w:t>
      </w:r>
      <w:proofErr w:type="spellEnd"/>
      <w:r w:rsidRPr="00115FA6">
        <w:rPr>
          <w:rFonts w:ascii="Arial" w:hAnsi="Arial" w:cs="Arial"/>
          <w:color w:val="auto"/>
        </w:rPr>
        <w:t xml:space="preserve">, </w:t>
      </w:r>
      <w:proofErr w:type="spellStart"/>
      <w:r w:rsidRPr="00115FA6">
        <w:rPr>
          <w:rFonts w:ascii="Arial" w:hAnsi="Arial" w:cs="Arial"/>
          <w:color w:val="auto"/>
        </w:rPr>
        <w:t>titulo</w:t>
      </w:r>
      <w:proofErr w:type="spellEnd"/>
      <w:r w:rsidRPr="00115FA6">
        <w:rPr>
          <w:rFonts w:ascii="Arial" w:hAnsi="Arial" w:cs="Arial"/>
          <w:color w:val="auto"/>
        </w:rPr>
        <w:t xml:space="preserve">, palestrante, </w:t>
      </w:r>
      <w:proofErr w:type="spellStart"/>
      <w:r w:rsidRPr="00115FA6">
        <w:rPr>
          <w:rFonts w:ascii="Arial" w:hAnsi="Arial" w:cs="Arial"/>
          <w:color w:val="auto"/>
        </w:rPr>
        <w:t>carga_horaria</w:t>
      </w:r>
      <w:proofErr w:type="spellEnd"/>
      <w:r w:rsidRPr="00115FA6">
        <w:rPr>
          <w:rFonts w:ascii="Arial" w:hAnsi="Arial" w:cs="Arial"/>
          <w:color w:val="auto"/>
        </w:rPr>
        <w:t xml:space="preserve">, data, </w:t>
      </w:r>
      <w:proofErr w:type="spellStart"/>
      <w:r w:rsidRPr="00115FA6">
        <w:rPr>
          <w:rFonts w:ascii="Arial" w:hAnsi="Arial" w:cs="Arial"/>
          <w:color w:val="auto"/>
        </w:rPr>
        <w:t>duracao</w:t>
      </w:r>
      <w:proofErr w:type="spellEnd"/>
      <w:r w:rsidRPr="00115FA6">
        <w:rPr>
          <w:rFonts w:ascii="Arial" w:hAnsi="Arial" w:cs="Arial"/>
          <w:color w:val="auto"/>
        </w:rPr>
        <w:t>;</w:t>
      </w:r>
    </w:p>
    <w:p w14:paraId="55E870FF" w14:textId="77777777" w:rsidR="003A5459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Cadastro dos participantes, podendo ser alunos, professores e externos;</w:t>
      </w:r>
    </w:p>
    <w:p w14:paraId="5143CFC3" w14:textId="77777777" w:rsidR="003A5459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Uma pessoa pode se cadastrar e depois se inscrever em vários eventos;</w:t>
      </w:r>
    </w:p>
    <w:p w14:paraId="31863F9C" w14:textId="27A7A873" w:rsidR="003A5459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 xml:space="preserve">Controlar </w:t>
      </w:r>
      <w:proofErr w:type="spellStart"/>
      <w:r w:rsidRPr="00115FA6">
        <w:rPr>
          <w:rFonts w:ascii="Arial" w:hAnsi="Arial" w:cs="Arial"/>
          <w:color w:val="auto"/>
        </w:rPr>
        <w:t>frequencia</w:t>
      </w:r>
      <w:proofErr w:type="spellEnd"/>
      <w:r w:rsidRPr="00115FA6">
        <w:rPr>
          <w:rFonts w:ascii="Arial" w:hAnsi="Arial" w:cs="Arial"/>
          <w:color w:val="auto"/>
        </w:rPr>
        <w:t xml:space="preserve"> dos participantes, considerando </w:t>
      </w:r>
      <w:r>
        <w:rPr>
          <w:rFonts w:ascii="Arial" w:hAnsi="Arial" w:cs="Arial"/>
          <w:color w:val="auto"/>
        </w:rPr>
        <w:t xml:space="preserve">para isso data e um único </w:t>
      </w:r>
      <w:proofErr w:type="spellStart"/>
      <w:r w:rsidRPr="00115FA6">
        <w:rPr>
          <w:rFonts w:ascii="Arial" w:hAnsi="Arial" w:cs="Arial"/>
          <w:color w:val="auto"/>
        </w:rPr>
        <w:t>horário_entrada</w:t>
      </w:r>
      <w:proofErr w:type="spellEnd"/>
      <w:r w:rsidRPr="00115FA6">
        <w:rPr>
          <w:rFonts w:ascii="Arial" w:hAnsi="Arial" w:cs="Arial"/>
          <w:color w:val="auto"/>
        </w:rPr>
        <w:t xml:space="preserve"> e </w:t>
      </w:r>
      <w:proofErr w:type="spellStart"/>
      <w:r w:rsidRPr="00115FA6">
        <w:rPr>
          <w:rFonts w:ascii="Arial" w:hAnsi="Arial" w:cs="Arial"/>
          <w:color w:val="auto"/>
        </w:rPr>
        <w:t>horário_saida</w:t>
      </w:r>
      <w:proofErr w:type="spellEnd"/>
      <w:r w:rsidRPr="00115FA6">
        <w:rPr>
          <w:rFonts w:ascii="Arial" w:hAnsi="Arial" w:cs="Arial"/>
          <w:color w:val="auto"/>
        </w:rPr>
        <w:t>.</w:t>
      </w:r>
    </w:p>
    <w:p w14:paraId="65F613A6" w14:textId="2C5CB946" w:rsidR="0097383C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</w:p>
    <w:p w14:paraId="7C3C7078" w14:textId="35B394B8" w:rsidR="0097383C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</w:p>
    <w:p w14:paraId="455D2AB0" w14:textId="223B8598" w:rsidR="0097383C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</w:p>
    <w:p w14:paraId="6080E205" w14:textId="4B6BD6CC" w:rsidR="0097383C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</w:p>
    <w:p w14:paraId="031C290E" w14:textId="0892CB11" w:rsidR="0097383C" w:rsidRPr="00115FA6" w:rsidRDefault="0097383C" w:rsidP="0097383C">
      <w:pPr>
        <w:pStyle w:val="Default"/>
        <w:jc w:val="both"/>
        <w:rPr>
          <w:rFonts w:ascii="Arial" w:hAnsi="Arial" w:cs="Arial"/>
          <w:color w:val="auto"/>
        </w:rPr>
      </w:pPr>
    </w:p>
    <w:p w14:paraId="43F29A33" w14:textId="794AE728" w:rsidR="003A5459" w:rsidRDefault="00E53B02" w:rsidP="00115FA6">
      <w:pPr>
        <w:pStyle w:val="Default"/>
        <w:ind w:left="284" w:hanging="284"/>
        <w:jc w:val="both"/>
        <w:rPr>
          <w:rFonts w:ascii="Arial" w:hAnsi="Arial" w:cs="Arial"/>
          <w:b/>
          <w:bCs/>
          <w:color w:val="auto"/>
        </w:rPr>
      </w:pPr>
      <w:r w:rsidRPr="00E53B02">
        <w:rPr>
          <w:rFonts w:ascii="Arial" w:hAnsi="Arial" w:cs="Arial"/>
          <w:b/>
          <w:bCs/>
          <w:color w:val="auto"/>
        </w:rPr>
        <w:lastRenderedPageBreak/>
        <w:drawing>
          <wp:inline distT="0" distB="0" distL="0" distR="0" wp14:anchorId="4992E4B7" wp14:editId="46B76776">
            <wp:extent cx="5850890" cy="39592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62636A" w14:textId="1AEAFCD8" w:rsidR="00250F16" w:rsidRDefault="008F73E8" w:rsidP="00115FA6">
      <w:pPr>
        <w:pStyle w:val="Default"/>
        <w:ind w:left="284" w:hanging="284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3</w:t>
      </w:r>
      <w:r w:rsidR="00250F16" w:rsidRPr="00115FA6">
        <w:rPr>
          <w:rFonts w:ascii="Arial" w:hAnsi="Arial" w:cs="Arial"/>
          <w:b/>
          <w:bCs/>
          <w:color w:val="auto"/>
        </w:rPr>
        <w:t>)</w:t>
      </w:r>
      <w:r w:rsidRPr="00115FA6">
        <w:rPr>
          <w:rFonts w:ascii="Arial" w:hAnsi="Arial" w:cs="Arial"/>
          <w:b/>
          <w:bCs/>
          <w:color w:val="auto"/>
        </w:rPr>
        <w:t xml:space="preserve"> </w:t>
      </w:r>
      <w:r w:rsidR="009E5D1F" w:rsidRPr="00115FA6">
        <w:rPr>
          <w:rFonts w:ascii="Arial" w:hAnsi="Arial" w:cs="Arial"/>
          <w:b/>
          <w:bCs/>
          <w:color w:val="auto"/>
        </w:rPr>
        <w:t>A engenharia reversa é um processo de abstração, que parte de um sistema pronto e resulta em um modelo conceitual. Faça esta tarefa para o caso a seguir:</w:t>
      </w:r>
    </w:p>
    <w:p w14:paraId="44DCC3A5" w14:textId="37DD33AF" w:rsidR="00ED155A" w:rsidRPr="00A03820" w:rsidRDefault="008F73E8" w:rsidP="00C00778">
      <w:pPr>
        <w:pStyle w:val="Default"/>
        <w:jc w:val="center"/>
        <w:rPr>
          <w:sz w:val="40"/>
          <w:szCs w:val="40"/>
        </w:rPr>
      </w:pPr>
      <w:r w:rsidRPr="008F73E8">
        <w:rPr>
          <w:rFonts w:ascii="Arial" w:hAnsi="Arial" w:cs="Arial"/>
          <w:noProof/>
          <w:color w:val="auto"/>
          <w:sz w:val="28"/>
          <w:szCs w:val="28"/>
          <w:lang w:eastAsia="pt-BR"/>
        </w:rPr>
        <w:drawing>
          <wp:inline distT="0" distB="0" distL="0" distR="0" wp14:anchorId="6D79A6BC" wp14:editId="0A0A3FC0">
            <wp:extent cx="3914775" cy="317328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99" cy="31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55A" w:rsidRPr="00A03820" w:rsidSect="008F73E8">
      <w:pgSz w:w="11906" w:h="16838"/>
      <w:pgMar w:top="426" w:right="1416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C3F"/>
    <w:multiLevelType w:val="hybridMultilevel"/>
    <w:tmpl w:val="4A980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9B"/>
    <w:rsid w:val="00034EB1"/>
    <w:rsid w:val="00112293"/>
    <w:rsid w:val="00115FA6"/>
    <w:rsid w:val="00133088"/>
    <w:rsid w:val="001C1779"/>
    <w:rsid w:val="001D350A"/>
    <w:rsid w:val="00206464"/>
    <w:rsid w:val="0023289C"/>
    <w:rsid w:val="00250F16"/>
    <w:rsid w:val="003A5459"/>
    <w:rsid w:val="003B73AC"/>
    <w:rsid w:val="00492057"/>
    <w:rsid w:val="004F1CFF"/>
    <w:rsid w:val="005E44D9"/>
    <w:rsid w:val="005F7C65"/>
    <w:rsid w:val="006F5B9E"/>
    <w:rsid w:val="00872074"/>
    <w:rsid w:val="00876F7D"/>
    <w:rsid w:val="008B5DDE"/>
    <w:rsid w:val="008C1178"/>
    <w:rsid w:val="008F73E8"/>
    <w:rsid w:val="009274B0"/>
    <w:rsid w:val="0097383C"/>
    <w:rsid w:val="009976CD"/>
    <w:rsid w:val="009E5D1F"/>
    <w:rsid w:val="00A03820"/>
    <w:rsid w:val="00A2379B"/>
    <w:rsid w:val="00B36F6C"/>
    <w:rsid w:val="00C00778"/>
    <w:rsid w:val="00C46DE9"/>
    <w:rsid w:val="00E53B02"/>
    <w:rsid w:val="00EB099D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spacing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700472A4BA8F418B40E660F7B2C3D6" ma:contentTypeVersion="9" ma:contentTypeDescription="Crie um novo documento." ma:contentTypeScope="" ma:versionID="dfa2cd564127d3ff7da2473ffa939094">
  <xsd:schema xmlns:xsd="http://www.w3.org/2001/XMLSchema" xmlns:xs="http://www.w3.org/2001/XMLSchema" xmlns:p="http://schemas.microsoft.com/office/2006/metadata/properties" xmlns:ns2="556c48bd-5eec-4ad5-bef1-cc79b925e4ef" xmlns:ns3="fe4d1ffd-f575-451a-8820-cb4250475308" targetNamespace="http://schemas.microsoft.com/office/2006/metadata/properties" ma:root="true" ma:fieldsID="06649ceca00145bbac43ca4ef604bb0d" ns2:_="" ns3:_="">
    <xsd:import namespace="556c48bd-5eec-4ad5-bef1-cc79b925e4ef"/>
    <xsd:import namespace="fe4d1ffd-f575-451a-8820-cb425047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c48bd-5eec-4ad5-bef1-cc79b925e4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1ffd-f575-451a-8820-cb42504753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2de603f-934e-4d08-8b08-b5cc46c9ff3b}" ma:internalName="TaxCatchAll" ma:showField="CatchAllData" ma:web="fe4d1ffd-f575-451a-8820-cb42504753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6c48bd-5eec-4ad5-bef1-cc79b925e4ef" xsi:nil="true"/>
    <lcf76f155ced4ddcb4097134ff3c332f xmlns="556c48bd-5eec-4ad5-bef1-cc79b925e4ef">
      <Terms xmlns="http://schemas.microsoft.com/office/infopath/2007/PartnerControls"/>
    </lcf76f155ced4ddcb4097134ff3c332f>
    <TaxCatchAll xmlns="fe4d1ffd-f575-451a-8820-cb4250475308" xsi:nil="true"/>
  </documentManagement>
</p:properties>
</file>

<file path=customXml/itemProps1.xml><?xml version="1.0" encoding="utf-8"?>
<ds:datastoreItem xmlns:ds="http://schemas.openxmlformats.org/officeDocument/2006/customXml" ds:itemID="{10ED08C2-DB76-4CD9-9F4E-FFB0C4FAF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F21AB8-73F6-439A-92A8-5BDEAD7D9256}"/>
</file>

<file path=customXml/itemProps3.xml><?xml version="1.0" encoding="utf-8"?>
<ds:datastoreItem xmlns:ds="http://schemas.openxmlformats.org/officeDocument/2006/customXml" ds:itemID="{FCE55ABE-1F0D-4AA5-A819-34920D924CA8}">
  <ds:schemaRefs>
    <ds:schemaRef ds:uri="http://schemas.microsoft.com/office/2006/metadata/properties"/>
    <ds:schemaRef ds:uri="http://schemas.microsoft.com/office/infopath/2007/PartnerControls"/>
    <ds:schemaRef ds:uri="4559083c-8480-4400-92f6-eb249a7e2e2d"/>
    <ds:schemaRef ds:uri="fe4d1ffd-f575-451a-8820-cb42504753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56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f290ti</cp:lastModifiedBy>
  <cp:revision>3</cp:revision>
  <cp:lastPrinted>2022-03-11T00:10:00Z</cp:lastPrinted>
  <dcterms:created xsi:type="dcterms:W3CDTF">2022-03-11T00:17:00Z</dcterms:created>
  <dcterms:modified xsi:type="dcterms:W3CDTF">2022-03-11T01:16:00Z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0x010100AC700472A4BA8F418B40E660F7B2C3D6</vt:lpwstr>
  </property>
</Properties>
</file>